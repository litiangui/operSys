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运营系统--评价订单接口文档</w:t>
      </w: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V1.0.</w:t>
      </w:r>
      <w:r>
        <w:rPr>
          <w:rFonts w:hint="eastAsia"/>
          <w:sz w:val="44"/>
          <w:szCs w:val="44"/>
          <w:lang w:val="en-US" w:eastAsia="zh-CN"/>
        </w:rPr>
        <w:t>1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82"/>
        <w:gridCol w:w="5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版本号</w:t>
            </w:r>
          </w:p>
        </w:tc>
        <w:tc>
          <w:tcPr>
            <w:tcW w:w="2182" w:type="dxa"/>
          </w:tcPr>
          <w:p>
            <w:r>
              <w:t>时间</w:t>
            </w:r>
          </w:p>
        </w:tc>
        <w:tc>
          <w:tcPr>
            <w:tcW w:w="5861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82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-07-20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3001 </w:t>
            </w:r>
            <w:r>
              <w:rPr>
                <w:rFonts w:hint="eastAsia"/>
              </w:rPr>
              <w:t>新增订单评价接口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3002 </w:t>
            </w:r>
            <w:r>
              <w:rPr>
                <w:rFonts w:hint="eastAsia"/>
              </w:rPr>
              <w:t>新增评价点赞接口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3003 </w:t>
            </w:r>
            <w:r>
              <w:rPr>
                <w:rFonts w:hint="eastAsia"/>
              </w:rPr>
              <w:t>获取订单评价分页数据接口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82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2018-08-07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3003，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请求接口参数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Dto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添加 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审核类型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，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审核类型auditType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82" w:type="dxa"/>
            <w:vAlign w:val="top"/>
          </w:tcPr>
          <w:p>
            <w:pPr>
              <w:pStyle w:val="4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2018-08-10</w:t>
            </w:r>
          </w:p>
        </w:tc>
        <w:tc>
          <w:tcPr>
            <w:tcW w:w="5861" w:type="dxa"/>
            <w:vAlign w:val="top"/>
          </w:tcPr>
          <w:p/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3003，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返回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接口参数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Dto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添加 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商品sku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，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商品sku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字段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接口对应code,如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Code{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18"/>
                <w:szCs w:val="18"/>
              </w:rPr>
              <w:t>3001:新增订单评价,3002:新增评论点赞，3003:获取订单评价分页数据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6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6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p/>
    <w:p/>
    <w:p/>
    <w:p/>
    <w:tbl>
      <w:tblPr>
        <w:tblStyle w:val="11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http://192.168.0.111:8080/operSys/api/orderEvaluate</w:t>
            </w:r>
            <w:r>
              <w:rPr>
                <w:rFonts w:ascii="宋体" w:hAnsi="宋体"/>
                <w:b/>
              </w:rPr>
              <w:t>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>
              <w:rPr>
                <w:rFonts w:hint="eastAsia"/>
                <w:color w:val="FF0000"/>
              </w:rPr>
              <w:t>orderEvaluate</w:t>
            </w:r>
            <w:r>
              <w:rPr>
                <w:color w:val="FF0000"/>
              </w:rPr>
              <w:t>Api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接口地址</w:t>
      </w:r>
    </w:p>
    <w:p>
      <w:pPr>
        <w:rPr>
          <w:sz w:val="28"/>
          <w:szCs w:val="28"/>
        </w:rPr>
      </w:pPr>
    </w:p>
    <w:p/>
    <w:p/>
    <w:p/>
    <w:p/>
    <w:p>
      <w:pPr>
        <w:pStyle w:val="13"/>
        <w:ind w:left="420" w:firstLine="0" w:firstLineChars="0"/>
        <w:rPr>
          <w:sz w:val="28"/>
          <w:szCs w:val="28"/>
        </w:rPr>
      </w:pPr>
    </w:p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接口详细说明</w:t>
      </w:r>
    </w:p>
    <w:p>
      <w:pPr>
        <w:rPr>
          <w:sz w:val="28"/>
          <w:szCs w:val="28"/>
        </w:rPr>
      </w:pPr>
    </w:p>
    <w:p>
      <w:pPr>
        <w:pStyle w:val="1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3001 新增订单评价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8"/>
          <w:rFonts w:ascii="宋体" w:hAnsi="宋体" w:eastAsia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11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用于新增订单评价，如果是追加评价，则新增追加评价信息，如果有评价图片，同时新增评价图片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"3001【指定请求接口方法】"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"999【订单编号，不为空】"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"999【商品货物code，不为空】"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"520shq【评价用户SEQ，不为空】"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"evaluateContent"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"3001新增订单评价接口测试【评价内容，不为空】"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"isTop"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"0【评价是否置顶，0 否 1 是】"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"isAnonymous"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"0【是否匿名，0 否 1 是】"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spacing w:beforeLines="50"/>
              <w:ind w:left="745" w:leftChars="355" w:firstLine="703" w:firstLineChars="500"/>
              <w:rPr>
                <w:rStyle w:val="8"/>
                <w:rFonts w:ascii="宋体" w:hAnsi="宋体" w:cs="宋体"/>
                <w:color w:val="333333"/>
                <w:szCs w:val="21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"evaluateLev"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"1【评价等级：1，2，3，4，5】"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"imgsPathList"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"http://pics.sc.chinaz.com/files/pic/pic9/201702/zzpic1371.jpg" \t "_blank" </w:instrText>
            </w:r>
            <w:r>
              <w:fldChar w:fldCharType="separate"/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http://pics.sc.chinaz.com/files/pic/pic9/201702/zzpic1371.jpg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"http://192.168.1.36:8019/UploadFile/YY/20180615/2018061514443550668.jpeg" \t "_blank" </w:instrText>
            </w:r>
            <w:r>
              <w:fldChar w:fldCharType="separate"/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http://192.168.1.36:8019/UploadFile/YY/20180615/2018061514443550668.jpeg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返回说明 </w:t>
      </w:r>
      <w:r>
        <w:rPr>
          <w:rStyle w:val="8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11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"code"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"200"【返回状态码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,200为成功,其余为失败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"msg"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"操作成功。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【返回消息提示】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"result"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null【返回结果】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"2018-07-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 xml:space="preserve"> 11:32:23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【返回时间戳】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}</w:t>
            </w:r>
          </w:p>
          <w:p>
            <w:pPr>
              <w:pStyle w:val="5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p/>
    <w:p/>
    <w:p/>
    <w:p>
      <w:pPr>
        <w:pStyle w:val="1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3002 新增订单点赞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8"/>
          <w:rFonts w:ascii="宋体" w:hAnsi="宋体" w:eastAsia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11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用于新增订单点赞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8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3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00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【指定请求接口方法】"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11:10:53【请求时间】"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01【请求来源系统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:101分销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orderEvaluateId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33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评价订单编号，不为空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userSeq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shq520【评价用户SEQ，不为空】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返回说明 </w:t>
      </w:r>
      <w:r>
        <w:rPr>
          <w:rStyle w:val="8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11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"code"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"200"【返回状态码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,200为成功,其余为失败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"msg"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"操作成功。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【返回消息提示】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"result"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null【返回结果】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"2018-07-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 xml:space="preserve"> 11:32:23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【返回时间戳】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}</w:t>
            </w:r>
          </w:p>
          <w:p>
            <w:pPr>
              <w:pStyle w:val="5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p/>
    <w:p/>
    <w:p>
      <w:pPr>
        <w:pStyle w:val="1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3003:获取订单评价分页数据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8"/>
          <w:rFonts w:ascii="宋体" w:hAnsi="宋体" w:eastAsia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11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用于获取订单评价分页数据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2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5" w:hRule="atLeast"/>
        </w:trPr>
        <w:tc>
          <w:tcPr>
            <w:tcW w:w="9580" w:type="dxa"/>
          </w:tcPr>
          <w:p>
            <w:pPr>
              <w:spacing w:beforeLines="50"/>
              <w:ind w:left="745" w:leftChars="355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"3003【指定请求接口方法】"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"【订单编号，与商品货号code和评价用户SEQ三者不同时为空】"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"【商品货号code，与订单编号和评价用户SEQ三者不同时为空】"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3713151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【评价用户SEQ，与商品货号code和订单编号三者不同时为空】"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spacing w:beforeLines="50"/>
              <w:ind w:left="745" w:leftChars="355"/>
              <w:rPr>
                <w:rStyle w:val="8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auditType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审核类型，为空则默认查询已审核通过的评论信息，1 查询所有评论(不包括测试评价</w:t>
            </w:r>
            <w:bookmarkStart w:id="0" w:name="_GoBack"/>
            <w:bookmarkEnd w:id="0"/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订单)，2 查询未审核评论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"1【当前页码数】"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"10【每次获取数量大小】"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580" w:type="dxa"/>
          </w:tcPr>
          <w:p>
            <w:pPr>
              <w:spacing w:beforeLines="50"/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返回说明 </w:t>
      </w:r>
      <w:r>
        <w:rPr>
          <w:rStyle w:val="8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11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"操作成功。"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"datas"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"3【评价订单唯一标识】"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"updateTime"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17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14:27:57.0【更新时间】"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"updateAdmin"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admin-1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【更新人】"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111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【订单编号】"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5758557201806212021272127271499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【商品货物CODE】"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2018-07-16 16:58:58.0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3713151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【评价用户SEQ】"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"evaluateLev"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【评价等级：1，2，3，4，5】"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"isAnonymous"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"0【是否匿名 0 否 1匿名】"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"isTop"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【是否置顶 0 否 1是】"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"appendEvaluateId"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"null【追加评价编号】"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"auditStats"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 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0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【评价状态 0 未审核 1 审核通过】"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"auditAdmin"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 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admin-1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【审核人】"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2018-07-16 18:01:50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【审核时间】"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"auditReply"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后台人员回复测试后台人员回复测试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【后台人员回复】"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"auditDesc"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评价订单审核测试3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【审核备注】"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"evaluateContent"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"3003获取订单评价分页数据接口测试【评价内容】"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"likesCount"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【点赞数】"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5" w:firstLineChars="1000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mobile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19485826296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手机号码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5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nickName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194****6296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昵称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ind w:firstLine="1405" w:firstLineChars="1000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goodsSku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2018080810174017405601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商品sku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"imgsList"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,【评价图片唯一标识】"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"orderEvaluateId"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"3,【评价订单唯一标识】"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"imgUrl"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"http://pics.sc.chinaz.com/files/pic/pic9/201702/zzpic1371.jpg" \t "_blank" </w:instrText>
            </w:r>
            <w:r>
              <w:fldChar w:fldCharType="separate"/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http://pics.sc.chinaz.com/files/pic/pic9/201702/zzpic1371.jpg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 2,【评价图片唯一标识】"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"orderEvaluateId"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 3,【评价订单唯一标识】"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"imgUrl"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"http://192.168.1.36:8019/UploadFile/YY/20180615/2018061514443550668.jpeg" \t "_blank" </w:instrText>
            </w:r>
            <w:r>
              <w:fldChar w:fldCharType="separate"/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http://192.168.1.36:8019/UploadFile/YY/20180615/2018061514443550668.jpeg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14:58:52"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响应时间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280" w:firstLineChars="2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 xml:space="preserve"> 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 xml:space="preserve">: 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true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请求成功code返回200，true代表返回200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>,</w:t>
            </w:r>
          </w:p>
          <w:p>
            <w:pPr>
              <w:widowControl/>
              <w:shd w:val="clear" w:color="auto" w:fill="FFFFFF"/>
              <w:ind w:firstLine="280" w:firstLineChars="200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 xml:space="preserve"> 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>: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"2018-08-07 09:56:45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本地响应时间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  <w:p>
            <w:pPr>
              <w:pStyle w:val="5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4507"/>
    <w:rsid w:val="001227B7"/>
    <w:rsid w:val="001A2620"/>
    <w:rsid w:val="002B0A79"/>
    <w:rsid w:val="004B4D47"/>
    <w:rsid w:val="005D7768"/>
    <w:rsid w:val="00705160"/>
    <w:rsid w:val="007850B8"/>
    <w:rsid w:val="00D70E95"/>
    <w:rsid w:val="00DC4B8E"/>
    <w:rsid w:val="00EF6E3E"/>
    <w:rsid w:val="0AC47C6C"/>
    <w:rsid w:val="10EA245B"/>
    <w:rsid w:val="1CFF4507"/>
    <w:rsid w:val="20F453A5"/>
    <w:rsid w:val="2ACD7028"/>
    <w:rsid w:val="336921BE"/>
    <w:rsid w:val="36EB07B9"/>
    <w:rsid w:val="378154AD"/>
    <w:rsid w:val="3A2E04CD"/>
    <w:rsid w:val="3E782C43"/>
    <w:rsid w:val="40937451"/>
    <w:rsid w:val="4CB22747"/>
    <w:rsid w:val="6D535020"/>
    <w:rsid w:val="74801057"/>
    <w:rsid w:val="767C1A73"/>
    <w:rsid w:val="773A65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json_key"/>
    <w:basedOn w:val="7"/>
    <w:qFormat/>
    <w:uiPriority w:val="0"/>
  </w:style>
  <w:style w:type="character" w:customStyle="1" w:styleId="15">
    <w:name w:val="json_string"/>
    <w:basedOn w:val="7"/>
    <w:qFormat/>
    <w:uiPriority w:val="0"/>
  </w:style>
  <w:style w:type="character" w:customStyle="1" w:styleId="16">
    <w:name w:val="json_number"/>
    <w:basedOn w:val="7"/>
    <w:qFormat/>
    <w:uiPriority w:val="0"/>
  </w:style>
  <w:style w:type="character" w:customStyle="1" w:styleId="17">
    <w:name w:val="页眉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json_boolea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z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604</Words>
  <Characters>3448</Characters>
  <Lines>28</Lines>
  <Paragraphs>8</Paragraphs>
  <TotalTime>8</TotalTime>
  <ScaleCrop>false</ScaleCrop>
  <LinksUpToDate>false</LinksUpToDate>
  <CharactersWithSpaces>4044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2018-07-20T05:51:00Z</dcterms:created>
  <dc:creator>好久，不见。</dc:creator>
  <cp:lastModifiedBy>好久，不见。</cp:lastModifiedBy>
  <dcterms:modified xsi:type="dcterms:W3CDTF">2018-08-13T03:16:19Z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