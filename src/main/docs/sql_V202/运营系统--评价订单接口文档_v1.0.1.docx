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运营系统--评价订单接口文档</w:t>
      </w:r>
    </w:p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V1.0.</w:t>
      </w:r>
      <w:r>
        <w:rPr>
          <w:rFonts w:hint="eastAsia"/>
          <w:sz w:val="44"/>
          <w:szCs w:val="44"/>
          <w:lang w:val="en-US" w:eastAsia="zh-CN"/>
        </w:rPr>
        <w:t>1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修订记录：</w:t>
      </w:r>
    </w:p>
    <w:tbl>
      <w:tblPr>
        <w:tblStyle w:val="12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182"/>
        <w:gridCol w:w="5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版本号</w:t>
            </w:r>
          </w:p>
        </w:tc>
        <w:tc>
          <w:tcPr>
            <w:tcW w:w="2182" w:type="dxa"/>
          </w:tcPr>
          <w:p>
            <w:r>
              <w:t>时间</w:t>
            </w:r>
          </w:p>
        </w:tc>
        <w:tc>
          <w:tcPr>
            <w:tcW w:w="5861" w:type="dxa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4"/>
              <w:rPr>
                <w:rFonts w:hint="eastAsia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1.0.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82" w:type="dxa"/>
          </w:tcPr>
          <w:p>
            <w:pPr>
              <w:pStyle w:val="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-07-20</w:t>
            </w:r>
          </w:p>
        </w:tc>
        <w:tc>
          <w:tcPr>
            <w:tcW w:w="5861" w:type="dxa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3001 </w:t>
            </w:r>
            <w:r>
              <w:rPr>
                <w:rFonts w:hint="eastAsia"/>
              </w:rPr>
              <w:t>新增订单评价接口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3002 </w:t>
            </w:r>
            <w:r>
              <w:rPr>
                <w:rFonts w:hint="eastAsia"/>
              </w:rPr>
              <w:t>新增评价点赞接口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3003 </w:t>
            </w:r>
            <w:r>
              <w:rPr>
                <w:rFonts w:hint="eastAsia"/>
              </w:rPr>
              <w:t>获取订单评价分页数据接口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4"/>
              <w:rPr>
                <w:rFonts w:hint="eastAsia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1.0.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82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2018-08-07</w:t>
            </w:r>
          </w:p>
        </w:tc>
        <w:tc>
          <w:tcPr>
            <w:tcW w:w="5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3003，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>请求接口参数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Dto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添加 </w:t>
            </w:r>
            <w:r>
              <w:rPr>
                <w:rFonts w:hint="eastAsia" w:ascii="Consolas" w:hAnsi="Consolas" w:eastAsia="宋体" w:cs="Consolas"/>
                <w:kern w:val="0"/>
                <w:sz w:val="18"/>
                <w:szCs w:val="18"/>
                <w:lang w:val="en-US" w:eastAsia="zh-CN"/>
              </w:rPr>
              <w:t>审核类型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>，</w:t>
            </w:r>
            <w:r>
              <w:rPr>
                <w:rFonts w:hint="eastAsia" w:ascii="Consolas" w:hAnsi="Consolas" w:eastAsia="宋体" w:cs="Consolas"/>
                <w:kern w:val="0"/>
                <w:sz w:val="18"/>
                <w:szCs w:val="18"/>
                <w:lang w:val="en-US" w:eastAsia="zh-CN"/>
              </w:rPr>
              <w:t>审核类型auditType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pStyle w:val="4"/>
              <w:rPr>
                <w:rFonts w:hint="eastAsia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1.0.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82" w:type="dxa"/>
            <w:vAlign w:val="top"/>
          </w:tcPr>
          <w:p>
            <w:pPr>
              <w:pStyle w:val="4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2018-08-10</w:t>
            </w:r>
          </w:p>
        </w:tc>
        <w:tc>
          <w:tcPr>
            <w:tcW w:w="5861" w:type="dxa"/>
            <w:vAlign w:val="top"/>
          </w:tcPr>
          <w:p/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3003，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kern w:val="0"/>
                <w:sz w:val="18"/>
                <w:szCs w:val="18"/>
                <w:lang w:val="en-US" w:eastAsia="zh-CN"/>
              </w:rPr>
              <w:t>返回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>接口参数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Dto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添加 </w:t>
            </w:r>
            <w:r>
              <w:rPr>
                <w:rFonts w:hint="eastAsia" w:ascii="Consolas" w:hAnsi="Consolas" w:eastAsia="宋体" w:cs="Consolas"/>
                <w:kern w:val="0"/>
                <w:sz w:val="18"/>
                <w:szCs w:val="18"/>
                <w:lang w:val="en-US" w:eastAsia="zh-CN"/>
              </w:rPr>
              <w:t>商品sku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>，</w:t>
            </w:r>
            <w:r>
              <w:rPr>
                <w:rFonts w:hint="eastAsia" w:ascii="Consolas" w:hAnsi="Consolas" w:eastAsia="宋体" w:cs="Consolas"/>
                <w:kern w:val="0"/>
                <w:sz w:val="18"/>
                <w:szCs w:val="18"/>
                <w:lang w:val="en-US" w:eastAsia="zh-CN"/>
              </w:rPr>
              <w:t>商品sku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>字段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/>
    <w:p/>
    <w:p>
      <w:bookmarkStart w:id="0" w:name="_GoBack"/>
      <w:bookmarkEnd w:id="0"/>
    </w:p>
    <w:p/>
    <w:p/>
    <w:p/>
    <w:p/>
    <w:p>
      <w:pPr>
        <w:pStyle w:val="1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API接口接收参数对象说明</w:t>
      </w:r>
    </w:p>
    <w:p>
      <w:pPr>
        <w:rPr>
          <w:sz w:val="28"/>
          <w:szCs w:val="28"/>
        </w:rPr>
      </w:pPr>
    </w:p>
    <w:tbl>
      <w:tblPr>
        <w:tblStyle w:val="12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code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接口对应code,如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</w:rPr>
              <w:t>Code{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18"/>
                <w:szCs w:val="18"/>
              </w:rPr>
              <w:t>3001:新增订单评价,3002:新增评论点赞，3003:获取订单评价分页数据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color w:val="3B4151"/>
                <w:kern w:val="0"/>
                <w:szCs w:val="21"/>
              </w:rPr>
              <w:t>deviceType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pStyle w:val="6"/>
              <w:widowControl/>
              <w:spacing w:beforeAutospacing="0" w:after="210" w:afterAutospacing="0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</w:rPr>
              <w:t>请求来源设备类型,</w:t>
            </w:r>
            <w:r>
              <w:rPr>
                <w:rFonts w:hint="eastAsia"/>
                <w:b/>
                <w:bCs/>
                <w:sz w:val="21"/>
                <w:szCs w:val="21"/>
              </w:rPr>
              <w:t>如：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1"/>
                <w:szCs w:val="21"/>
              </w:rPr>
              <w:t>{H5,PC,WX,WXAPP,ANDROID,IOS}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recTime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接收时间,如 2018-05-05 15：15：15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json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请求数据，根据对应的接口code,设置不同的参数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source</w:t>
            </w:r>
          </w:p>
        </w:tc>
        <w:tc>
          <w:tcPr>
            <w:tcW w:w="1663" w:type="dxa"/>
          </w:tcPr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bCs/>
                <w:color w:val="3B415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请求来源,</w:t>
            </w:r>
            <w:r>
              <w:rPr>
                <w:rFonts w:hint="eastAsia" w:asciiTheme="minorEastAsia" w:hAnsiTheme="minorEastAsia" w:cstheme="minorEastAsia"/>
                <w:b/>
                <w:bCs/>
                <w:color w:val="3B4151"/>
                <w:szCs w:val="21"/>
              </w:rPr>
              <w:t>如：101</w:t>
            </w:r>
          </w:p>
          <w:p>
            <w:pPr>
              <w:pStyle w:val="6"/>
              <w:widowControl/>
              <w:spacing w:beforeAutospacing="0" w:after="210" w:afterAutospacing="0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3B4151"/>
                <w:sz w:val="21"/>
                <w:szCs w:val="21"/>
              </w:rPr>
              <w:t>{101:分销 ,102:订货}</w:t>
            </w:r>
          </w:p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</w:tr>
    </w:tbl>
    <w:p/>
    <w:p/>
    <w:p/>
    <w:p/>
    <w:tbl>
      <w:tblPr>
        <w:tblStyle w:val="11"/>
        <w:tblpPr w:leftFromText="180" w:rightFromText="180" w:vertAnchor="text" w:horzAnchor="page" w:tblpX="1892" w:tblpY="1663"/>
        <w:tblOverlap w:val="never"/>
        <w:tblW w:w="9605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shd w:val="clear" w:color="auto" w:fill="EBF1D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shd w:val="clear" w:color="auto" w:fill="EBF1D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接口地址</w:t>
            </w:r>
          </w:p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hint="eastAsia" w:ascii="宋体" w:hAnsi="宋体" w:cs="宋体"/>
                <w:color w:val="222222"/>
                <w:szCs w:val="21"/>
              </w:rPr>
              <w:t>post请求</w:t>
            </w:r>
          </w:p>
          <w:p>
            <w:r>
              <w:rPr>
                <w:rFonts w:hint="eastAsia"/>
              </w:rPr>
              <w:t>测试</w:t>
            </w:r>
          </w:p>
          <w:p>
            <w:pPr>
              <w:rPr>
                <w:color w:val="FF0000"/>
              </w:rPr>
            </w:pPr>
            <w:r>
              <w:rPr>
                <w:rFonts w:hint="eastAsia" w:ascii="宋体" w:hAnsi="宋体"/>
                <w:b/>
              </w:rPr>
              <w:t>http://192.168.0.111:8080/operSys/api/orderEvaluate</w:t>
            </w:r>
            <w:r>
              <w:rPr>
                <w:rFonts w:ascii="宋体" w:hAnsi="宋体"/>
                <w:b/>
              </w:rPr>
              <w:t>Api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线上地址：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http://oc.520shq.com/api/</w:t>
            </w:r>
            <w:r>
              <w:rPr>
                <w:rFonts w:hint="eastAsia"/>
                <w:color w:val="FF0000"/>
              </w:rPr>
              <w:t>orderEvaluate</w:t>
            </w:r>
            <w:r>
              <w:rPr>
                <w:color w:val="FF0000"/>
              </w:rPr>
              <w:t>Api</w:t>
            </w:r>
          </w:p>
        </w:tc>
      </w:tr>
    </w:tbl>
    <w:p>
      <w:pPr>
        <w:pStyle w:val="1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接口地址</w:t>
      </w:r>
    </w:p>
    <w:p>
      <w:pPr>
        <w:rPr>
          <w:sz w:val="28"/>
          <w:szCs w:val="28"/>
        </w:rPr>
      </w:pPr>
    </w:p>
    <w:p/>
    <w:p/>
    <w:p/>
    <w:p/>
    <w:p>
      <w:pPr>
        <w:pStyle w:val="13"/>
        <w:ind w:left="420" w:firstLine="0" w:firstLineChars="0"/>
        <w:rPr>
          <w:sz w:val="28"/>
          <w:szCs w:val="28"/>
        </w:rPr>
      </w:pPr>
    </w:p>
    <w:p>
      <w:pPr>
        <w:pStyle w:val="1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接口详细说明</w:t>
      </w:r>
    </w:p>
    <w:p>
      <w:pPr>
        <w:rPr>
          <w:sz w:val="28"/>
          <w:szCs w:val="28"/>
        </w:rPr>
      </w:pPr>
    </w:p>
    <w:p>
      <w:pPr>
        <w:pStyle w:val="1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3001 新增订单评价</w:t>
      </w:r>
    </w:p>
    <w:p>
      <w:pPr>
        <w:rPr>
          <w:sz w:val="28"/>
          <w:szCs w:val="28"/>
        </w:rPr>
      </w:pPr>
    </w:p>
    <w:p>
      <w:pPr>
        <w:spacing w:beforeLines="50"/>
        <w:rPr>
          <w:rStyle w:val="8"/>
          <w:rFonts w:ascii="宋体" w:hAnsi="宋体" w:eastAsia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接口调用说明：</w:t>
      </w:r>
    </w:p>
    <w:tbl>
      <w:tblPr>
        <w:tblStyle w:val="11"/>
        <w:tblW w:w="19288" w:type="dxa"/>
        <w:tblInd w:w="108" w:type="dxa"/>
        <w:tblBorders>
          <w:top w:val="single" w:color="E5DFEC" w:sz="4" w:space="0"/>
          <w:left w:val="single" w:color="E5DFEC" w:sz="4" w:space="0"/>
          <w:bottom w:val="single" w:color="E5DFEC" w:sz="4" w:space="0"/>
          <w:right w:val="single" w:color="E5DFEC" w:sz="4" w:space="0"/>
          <w:insideH w:val="single" w:color="E5DFEC" w:sz="4" w:space="0"/>
          <w:insideV w:val="single" w:color="E5DFE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  <w:gridCol w:w="9683"/>
      </w:tblGrid>
      <w:tr>
        <w:tblPrEx>
          <w:tblBorders>
            <w:top w:val="single" w:color="E5DFEC" w:sz="4" w:space="0"/>
            <w:left w:val="single" w:color="E5DFEC" w:sz="4" w:space="0"/>
            <w:bottom w:val="single" w:color="E5DFEC" w:sz="4" w:space="0"/>
            <w:right w:val="single" w:color="E5DFEC" w:sz="4" w:space="0"/>
            <w:insideH w:val="single" w:color="E5DFEC" w:sz="4" w:space="0"/>
            <w:insideV w:val="single" w:color="E5DFE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r>
              <w:rPr>
                <w:rFonts w:hint="eastAsia"/>
              </w:rPr>
              <w:t xml:space="preserve"> 用于新增订单评价，如果是追加评价，则新增追加评价信息，如果有评价图片，同时新增评价图片</w:t>
            </w:r>
          </w:p>
        </w:tc>
        <w:tc>
          <w:tcPr>
            <w:tcW w:w="9683" w:type="dxa"/>
          </w:tcPr>
          <w:p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请求参数示例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ind w:left="745" w:leftChars="355"/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"PC【请求客户端类型】"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"3001【指定请求接口方法】"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11:10:53【请求时间】"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"101【请求来源系统:101分销】"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"orderNo"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"999【订单编号，不为空】"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"goodsCode"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"999【商品货物code，不为空】"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"520shq【评价用户SEQ，不为空】"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"evaluateContent"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"3001新增订单评价接口测试【评价内容，不为空】"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"isTop"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"0【评价是否置顶，0 否 1 是】"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"isAnonymous"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"0【是否匿名，0 否 1 是】"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spacing w:beforeLines="50"/>
              <w:ind w:left="745" w:leftChars="355" w:firstLine="703" w:firstLineChars="500"/>
              <w:rPr>
                <w:rStyle w:val="8"/>
                <w:rFonts w:ascii="宋体" w:hAnsi="宋体" w:cs="宋体"/>
                <w:color w:val="333333"/>
                <w:szCs w:val="21"/>
              </w:rPr>
            </w:pP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"evaluateLev"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"1【评价等级：1，2，3，4，5】"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"imgsPathList"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"http://pics.sc.chinaz.com/files/pic/pic9/201702/zzpic1371.jpg" \t "_blank" </w:instrText>
            </w:r>
            <w:r>
              <w:fldChar w:fldCharType="separate"/>
            </w:r>
            <w:r>
              <w:rPr>
                <w:rStyle w:val="9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t>http://pics.sc.chinaz.com/files/pic/pic9/201702/zzpic1371.jpg</w:t>
            </w:r>
            <w:r>
              <w:rPr>
                <w:rStyle w:val="10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fldChar w:fldCharType="end"/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"http://192.168.1.36:8019/UploadFile/YY/20180615/2018061514443550668.jpeg" \t "_blank" </w:instrText>
            </w:r>
            <w:r>
              <w:fldChar w:fldCharType="separate"/>
            </w:r>
            <w:r>
              <w:rPr>
                <w:rStyle w:val="10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t>http://192.168.1.36:8019/UploadFile/YY/20180615/2018061514443550668.jpeg</w:t>
            </w:r>
            <w:r>
              <w:rPr>
                <w:rStyle w:val="10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fldChar w:fldCharType="end"/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]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ind w:left="745" w:leftChars="355"/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</w:pPr>
          </w:p>
        </w:tc>
      </w:tr>
    </w:tbl>
    <w:p/>
    <w:p/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返回说明 </w:t>
      </w:r>
      <w:r>
        <w:rPr>
          <w:rStyle w:val="8"/>
          <w:rFonts w:hint="eastAsia" w:ascii="宋体" w:hAnsi="宋体" w:cs="宋体"/>
          <w:b w:val="0"/>
          <w:color w:val="333333"/>
          <w:szCs w:val="21"/>
        </w:rPr>
        <w:t>正常情况下的返回结果为：</w:t>
      </w:r>
    </w:p>
    <w:tbl>
      <w:tblPr>
        <w:tblStyle w:val="11"/>
        <w:tblW w:w="9505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  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{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"code"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"200"【返回状态码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,200为成功,其余为失败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】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"msg"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"操作成功。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【返回消息提示】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"result"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null【返回结果】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"responseTime"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"2018-07-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20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 xml:space="preserve"> 11:32:23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【返回时间戳】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}</w:t>
            </w:r>
          </w:p>
          <w:p>
            <w:pPr>
              <w:pStyle w:val="5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</w:p>
        </w:tc>
      </w:tr>
    </w:tbl>
    <w:p/>
    <w:p/>
    <w:p/>
    <w:p/>
    <w:p/>
    <w:p>
      <w:pPr>
        <w:pStyle w:val="1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3002 新增订单点赞</w:t>
      </w:r>
    </w:p>
    <w:p>
      <w:pPr>
        <w:rPr>
          <w:sz w:val="28"/>
          <w:szCs w:val="28"/>
        </w:rPr>
      </w:pPr>
    </w:p>
    <w:p>
      <w:pPr>
        <w:spacing w:beforeLines="50"/>
        <w:rPr>
          <w:rStyle w:val="8"/>
          <w:rFonts w:ascii="宋体" w:hAnsi="宋体" w:eastAsia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接口调用说明：</w:t>
      </w:r>
    </w:p>
    <w:tbl>
      <w:tblPr>
        <w:tblStyle w:val="11"/>
        <w:tblW w:w="19288" w:type="dxa"/>
        <w:tblInd w:w="108" w:type="dxa"/>
        <w:tblBorders>
          <w:top w:val="single" w:color="E5DFEC" w:sz="4" w:space="0"/>
          <w:left w:val="single" w:color="E5DFEC" w:sz="4" w:space="0"/>
          <w:bottom w:val="single" w:color="E5DFEC" w:sz="4" w:space="0"/>
          <w:right w:val="single" w:color="E5DFEC" w:sz="4" w:space="0"/>
          <w:insideH w:val="single" w:color="E5DFEC" w:sz="4" w:space="0"/>
          <w:insideV w:val="single" w:color="E5DFE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  <w:gridCol w:w="9683"/>
      </w:tblGrid>
      <w:tr>
        <w:tblPrEx>
          <w:tblBorders>
            <w:top w:val="single" w:color="E5DFEC" w:sz="4" w:space="0"/>
            <w:left w:val="single" w:color="E5DFEC" w:sz="4" w:space="0"/>
            <w:bottom w:val="single" w:color="E5DFEC" w:sz="4" w:space="0"/>
            <w:right w:val="single" w:color="E5DFEC" w:sz="4" w:space="0"/>
            <w:insideH w:val="single" w:color="E5DFEC" w:sz="4" w:space="0"/>
            <w:insideV w:val="single" w:color="E5DFE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r>
              <w:rPr>
                <w:rFonts w:hint="eastAsia"/>
              </w:rPr>
              <w:t xml:space="preserve"> 用于新增订单点赞</w:t>
            </w:r>
          </w:p>
        </w:tc>
        <w:tc>
          <w:tcPr>
            <w:tcW w:w="9683" w:type="dxa"/>
          </w:tcPr>
          <w:p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请求参数示例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ind w:left="745" w:leftChars="355"/>
              <w:rPr>
                <w:rStyle w:val="8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"PC【请求客户端类型】"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3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00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2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【指定请求接口方法】"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"2018-07-1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2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11:10:53【请求时间】"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01【请求来源系统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:101分销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orderEvaluateId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33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评价订单编号，不为空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userSeq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shq520【评价用户SEQ，不为空】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</w:p>
        </w:tc>
      </w:tr>
    </w:tbl>
    <w:p/>
    <w:p/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返回说明 </w:t>
      </w:r>
      <w:r>
        <w:rPr>
          <w:rStyle w:val="8"/>
          <w:rFonts w:hint="eastAsia" w:ascii="宋体" w:hAnsi="宋体" w:cs="宋体"/>
          <w:b w:val="0"/>
          <w:color w:val="333333"/>
          <w:szCs w:val="21"/>
        </w:rPr>
        <w:t>正常情况下的返回结果为：</w:t>
      </w:r>
    </w:p>
    <w:tbl>
      <w:tblPr>
        <w:tblStyle w:val="11"/>
        <w:tblW w:w="9505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  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{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"code"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"200"【返回状态码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,200为成功,其余为失败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】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"msg"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"操作成功。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【返回消息提示】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"result"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null【返回结果】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"responseTime"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"2018-07-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20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 xml:space="preserve"> 11:32:23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【返回时间戳】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}</w:t>
            </w:r>
          </w:p>
          <w:p>
            <w:pPr>
              <w:pStyle w:val="5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</w:p>
        </w:tc>
      </w:tr>
    </w:tbl>
    <w:p/>
    <w:p/>
    <w:p/>
    <w:p/>
    <w:p>
      <w:pPr>
        <w:pStyle w:val="1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3003:获取订单评价分页数据</w:t>
      </w:r>
    </w:p>
    <w:p>
      <w:pPr>
        <w:rPr>
          <w:sz w:val="28"/>
          <w:szCs w:val="28"/>
        </w:rPr>
      </w:pPr>
    </w:p>
    <w:p>
      <w:pPr>
        <w:spacing w:beforeLines="50"/>
        <w:rPr>
          <w:rStyle w:val="8"/>
          <w:rFonts w:ascii="宋体" w:hAnsi="宋体" w:eastAsia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接口调用说明：</w:t>
      </w:r>
    </w:p>
    <w:tbl>
      <w:tblPr>
        <w:tblStyle w:val="11"/>
        <w:tblW w:w="19288" w:type="dxa"/>
        <w:tblInd w:w="108" w:type="dxa"/>
        <w:tblBorders>
          <w:top w:val="single" w:color="E5DFEC" w:sz="4" w:space="0"/>
          <w:left w:val="single" w:color="E5DFEC" w:sz="4" w:space="0"/>
          <w:bottom w:val="single" w:color="E5DFEC" w:sz="4" w:space="0"/>
          <w:right w:val="single" w:color="E5DFEC" w:sz="4" w:space="0"/>
          <w:insideH w:val="single" w:color="E5DFEC" w:sz="4" w:space="0"/>
          <w:insideV w:val="single" w:color="E5DFE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  <w:gridCol w:w="9683"/>
      </w:tblGrid>
      <w:tr>
        <w:tblPrEx>
          <w:tblBorders>
            <w:top w:val="single" w:color="E5DFEC" w:sz="4" w:space="0"/>
            <w:left w:val="single" w:color="E5DFEC" w:sz="4" w:space="0"/>
            <w:bottom w:val="single" w:color="E5DFEC" w:sz="4" w:space="0"/>
            <w:right w:val="single" w:color="E5DFEC" w:sz="4" w:space="0"/>
            <w:insideH w:val="single" w:color="E5DFEC" w:sz="4" w:space="0"/>
            <w:insideV w:val="single" w:color="E5DFE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r>
              <w:rPr>
                <w:rFonts w:hint="eastAsia"/>
              </w:rPr>
              <w:t xml:space="preserve"> 用于获取订单评价分页数据</w:t>
            </w:r>
          </w:p>
        </w:tc>
        <w:tc>
          <w:tcPr>
            <w:tcW w:w="9683" w:type="dxa"/>
          </w:tcPr>
          <w:p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请求参数示例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ind w:left="745" w:leftChars="355"/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"PC【请求客户端类型】"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"3003【指定请求接口方法】"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11:10:53【请求时间】"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"101【请求来源系统:101分销】"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"orderNo"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"【订单编号，与商品货号code和评价用户SEQ三者不同时为空】"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"goodsCode"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"【商品货号code，与订单编号和评价用户SEQ三者不同时为空】"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3713151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【评价用户SEQ，与商品货号code和订单编号三者不同时为空】"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spacing w:beforeLines="50"/>
              <w:ind w:left="745" w:leftChars="355"/>
              <w:rPr>
                <w:rStyle w:val="8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  <w:lang w:val="en-US" w:eastAsia="zh-CN"/>
              </w:rPr>
              <w:t>auditType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2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审核类型，为空则默认查询已审核通过的评论信息，1 查询所有评论，2 查询未审核评论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"1【当前页码数】"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"10【每次获取数量大小】"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</w:p>
        </w:tc>
      </w:tr>
    </w:tbl>
    <w:p/>
    <w:p/>
    <w:p>
      <w:pPr>
        <w:spacing w:beforeLines="50"/>
        <w:rPr>
          <w:rStyle w:val="8"/>
          <w:rFonts w:ascii="宋体" w:hAnsi="宋体" w:cs="宋体"/>
          <w:color w:val="333333"/>
          <w:szCs w:val="21"/>
        </w:rPr>
      </w:pPr>
      <w:r>
        <w:rPr>
          <w:rStyle w:val="8"/>
          <w:rFonts w:hint="eastAsia" w:ascii="宋体" w:hAnsi="宋体" w:cs="宋体"/>
          <w:color w:val="333333"/>
          <w:szCs w:val="21"/>
        </w:rPr>
        <w:t>返回说明 </w:t>
      </w:r>
      <w:r>
        <w:rPr>
          <w:rStyle w:val="8"/>
          <w:rFonts w:hint="eastAsia" w:ascii="宋体" w:hAnsi="宋体" w:cs="宋体"/>
          <w:b w:val="0"/>
          <w:color w:val="333333"/>
          <w:szCs w:val="21"/>
        </w:rPr>
        <w:t>正常情况下的返回结果为：</w:t>
      </w:r>
    </w:p>
    <w:tbl>
      <w:tblPr>
        <w:tblStyle w:val="11"/>
        <w:tblW w:w="9505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"操作成功。"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6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"offset"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6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6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"pageAllNums"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6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"totalNums"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6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"datas"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"3【评价订单唯一标识】"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"updateTime"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17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14:27:57.0【更新时间】"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"updateAdmin"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admin-1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【更新人】"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"orderNo"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111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【订单编号】"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"goodsCode"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5758557201806212021272127271499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【商品货物CODE】"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"evaluateTime"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2018-07-16 16:58:58.0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【评价时间】"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3713151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【评价用户SEQ】"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"evaluateLev"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【评价等级：1，2，3，4，5】"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"isAnonymous"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"0【是否匿名 0 否 1匿名】"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"isTop"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【是否置顶 0 否 1是】"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"appendEvaluateId"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"null【追加评价编号】"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"auditStats"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" 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0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【评价状态 0 未审核 1 审核通过】"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"auditAdmin"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" 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admin-1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【审核人】"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"auditTime"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2018-07-16 18:01:50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【审核时间】"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"auditReply"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后台人员回复测试后台人员回复测试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【后台人员回复】"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"auditDesc"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评价订单审核测试3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【审核备注】"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"evaluateContent"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"3003获取订单评价分页数据接口测试【评价内容】"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"likesCount"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2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【点赞数】"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5" w:firstLineChars="1000"/>
              <w:jc w:val="left"/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  <w:lang w:val="en-US" w:eastAsia="zh-CN"/>
              </w:rPr>
              <w:t>mobile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19485826296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手机号码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5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  <w:lang w:val="en-US" w:eastAsia="zh-CN"/>
              </w:rPr>
              <w:t>nickName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194****6296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昵称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ind w:firstLine="1405" w:firstLineChars="1000"/>
              <w:jc w:val="left"/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  <w:lang w:val="en-US" w:eastAsia="zh-CN"/>
              </w:rPr>
              <w:t>goodsSku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2018080810174017405601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商品sku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"imgsList"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1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,【评价图片唯一标识】"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"orderEvaluateId"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"3,【评价订单唯一标识】"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"imgUrl"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"http://pics.sc.chinaz.com/files/pic/pic9/201702/zzpic1371.jpg" \t "_blank" </w:instrText>
            </w:r>
            <w:r>
              <w:fldChar w:fldCharType="separate"/>
            </w:r>
            <w:r>
              <w:rPr>
                <w:rStyle w:val="10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t>http://pics.sc.chinaz.com/files/pic/pic9/201702/zzpic1371.jpg</w:t>
            </w:r>
            <w:r>
              <w:rPr>
                <w:rStyle w:val="10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fldChar w:fldCharType="end"/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 2,【评价图片唯一标识】"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"orderEvaluateId"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 3,【评价订单唯一标识】"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"imgUrl"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"http://192.168.1.36:8019/UploadFile/YY/20180615/2018061514443550668.jpeg" \t "_blank" </w:instrText>
            </w:r>
            <w:r>
              <w:fldChar w:fldCharType="separate"/>
            </w:r>
            <w:r>
              <w:rPr>
                <w:rStyle w:val="10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t>http://192.168.1.36:8019/UploadFile/YY/20180615/2018061514443550668.jpeg</w:t>
            </w:r>
            <w:r>
              <w:rPr>
                <w:rStyle w:val="10"/>
                <w:rFonts w:ascii="Courier New" w:hAnsi="Courier New" w:cs="Courier New"/>
                <w:b/>
                <w:bCs/>
                <w:color w:val="61D2D6"/>
                <w:sz w:val="14"/>
                <w:szCs w:val="14"/>
                <w:shd w:val="clear" w:color="auto" w:fill="FFFFFF"/>
              </w:rPr>
              <w:fldChar w:fldCharType="end"/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    ]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]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4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5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14:58:52"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响应时间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280" w:firstLineChars="2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</w:rPr>
              <w:t xml:space="preserve"> 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"successCodeBy200"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</w:rPr>
              <w:t xml:space="preserve">: 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true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请求成功code返回200，true代表返回200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</w:rPr>
              <w:t>,</w:t>
            </w:r>
          </w:p>
          <w:p>
            <w:pPr>
              <w:widowControl/>
              <w:shd w:val="clear" w:color="auto" w:fill="FFFFFF"/>
              <w:ind w:firstLine="280" w:firstLineChars="200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</w:rPr>
              <w:t xml:space="preserve"> </w:t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"responseTimeByLocal"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</w:rPr>
              <w:t>: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"2018-08-07 09:56:45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本地响应时间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Style w:val="15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  <w:p>
            <w:pPr>
              <w:pStyle w:val="5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F6D16"/>
    <w:multiLevelType w:val="multilevel"/>
    <w:tmpl w:val="693F6D16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decimalZero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F4507"/>
    <w:rsid w:val="001227B7"/>
    <w:rsid w:val="001A2620"/>
    <w:rsid w:val="002B0A79"/>
    <w:rsid w:val="004B4D47"/>
    <w:rsid w:val="005D7768"/>
    <w:rsid w:val="00705160"/>
    <w:rsid w:val="007850B8"/>
    <w:rsid w:val="00D70E95"/>
    <w:rsid w:val="00DC4B8E"/>
    <w:rsid w:val="00EF6E3E"/>
    <w:rsid w:val="0AC47C6C"/>
    <w:rsid w:val="10EA245B"/>
    <w:rsid w:val="1CFF4507"/>
    <w:rsid w:val="20F453A5"/>
    <w:rsid w:val="2ACD7028"/>
    <w:rsid w:val="336921BE"/>
    <w:rsid w:val="36EB07B9"/>
    <w:rsid w:val="378154AD"/>
    <w:rsid w:val="3A2E04CD"/>
    <w:rsid w:val="3E782C43"/>
    <w:rsid w:val="40937451"/>
    <w:rsid w:val="4CB22747"/>
    <w:rsid w:val="6D535020"/>
    <w:rsid w:val="767C1A73"/>
    <w:rsid w:val="773A65A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qFormat/>
    <w:uiPriority w:val="22"/>
    <w:rPr>
      <w:b/>
      <w:bCs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json_key"/>
    <w:basedOn w:val="7"/>
    <w:qFormat/>
    <w:uiPriority w:val="0"/>
  </w:style>
  <w:style w:type="character" w:customStyle="1" w:styleId="15">
    <w:name w:val="json_string"/>
    <w:basedOn w:val="7"/>
    <w:qFormat/>
    <w:uiPriority w:val="0"/>
  </w:style>
  <w:style w:type="character" w:customStyle="1" w:styleId="16">
    <w:name w:val="json_number"/>
    <w:basedOn w:val="7"/>
    <w:qFormat/>
    <w:uiPriority w:val="0"/>
  </w:style>
  <w:style w:type="character" w:customStyle="1" w:styleId="17">
    <w:name w:val="页眉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Char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json_boolea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z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6</Pages>
  <Words>604</Words>
  <Characters>3448</Characters>
  <Lines>28</Lines>
  <Paragraphs>8</Paragraphs>
  <TotalTime>0</TotalTime>
  <ScaleCrop>false</ScaleCrop>
  <LinksUpToDate>false</LinksUpToDate>
  <CharactersWithSpaces>4044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2018-07-20T05:51:00Z</dcterms:created>
  <dc:creator>好久，不见。</dc:creator>
  <cp:lastModifiedBy>好久，不见。</cp:lastModifiedBy>
  <dcterms:modified xsi:type="dcterms:W3CDTF">2018-08-10T13:45:42Z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