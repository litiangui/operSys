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left"/>
        <w:rPr>
          <w:rFonts w:hint="eastAsia"/>
          <w:sz w:val="44"/>
          <w:szCs w:val="44"/>
        </w:rPr>
      </w:pPr>
    </w:p>
    <w:p>
      <w:pPr>
        <w:ind w:left="3518" w:leftChars="418" w:hanging="2640" w:hangingChars="6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运营系统--</w:t>
      </w:r>
      <w:r>
        <w:rPr>
          <w:rFonts w:hint="eastAsia"/>
          <w:sz w:val="44"/>
          <w:szCs w:val="44"/>
          <w:lang w:val="en-US" w:eastAsia="zh-CN"/>
        </w:rPr>
        <w:t>获取app启动页广告列表</w:t>
      </w:r>
      <w:r>
        <w:rPr>
          <w:rFonts w:hint="eastAsia"/>
          <w:sz w:val="44"/>
          <w:szCs w:val="44"/>
        </w:rPr>
        <w:t>接口文档</w:t>
      </w:r>
    </w:p>
    <w:p>
      <w:pPr>
        <w:ind w:left="2940" w:leftChars="0" w:firstLine="420" w:firstLineChars="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0</w:t>
      </w:r>
    </w:p>
    <w:p>
      <w:pPr>
        <w:jc w:val="center"/>
        <w:rPr>
          <w:sz w:val="44"/>
          <w:szCs w:val="44"/>
        </w:rPr>
      </w:pPr>
      <w:bookmarkStart w:id="0" w:name="_GoBack"/>
      <w:bookmarkEnd w:id="0"/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5001 获取app启动页广告列表</w:t>
            </w:r>
            <w:r>
              <w:rPr>
                <w:rFonts w:hint="eastAsia"/>
              </w:rPr>
              <w:t>接口</w:t>
            </w:r>
          </w:p>
        </w:tc>
      </w:tr>
    </w:tbl>
    <w:p/>
    <w:p/>
    <w:p/>
    <w:p/>
    <w:p/>
    <w:p/>
    <w:p/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接口对应code,如Code{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001: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获取app启动页广告列表数据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4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4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p/>
    <w:p/>
    <w:tbl>
      <w:tblPr>
        <w:tblStyle w:val="9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</w:t>
            </w:r>
            <w:r>
              <w:rPr>
                <w:rFonts w:hint="eastAsia" w:ascii="宋体" w:hAnsi="宋体"/>
                <w:b/>
                <w:lang w:val="en-US" w:eastAsia="zh-CN"/>
              </w:rPr>
              <w:t>homePage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  <w:lang w:val="en-US" w:eastAsia="zh-CN"/>
              </w:rPr>
              <w:t>homePage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11"/>
        <w:ind w:left="420" w:firstLine="0" w:firstLineChars="0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>
      <w:pPr>
        <w:rPr>
          <w:sz w:val="28"/>
          <w:szCs w:val="28"/>
        </w:rPr>
      </w:pPr>
    </w:p>
    <w:p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  <w:lang w:val="en-US" w:eastAsia="zh-CN"/>
        </w:rPr>
        <w:t>获取app启动页广告列表数据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6"/>
          <w:rFonts w:ascii="宋体" w:hAnsi="宋体" w:eastAsia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9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获取app启动页广告列表数据，用户app启动显示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 w:firstLine="700" w:firstLineChars="500"/>
              <w:rPr>
                <w:rStyle w:val="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5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001【指定请求接口方法】"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返回说明 </w:t>
      </w:r>
      <w:r>
        <w:rPr>
          <w:rStyle w:val="6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9"/>
        <w:tblW w:w="1901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  <w:vAlign w:val="top"/>
          </w:tcPr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"操作成功。"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</w:p>
          <w:p>
            <w:pPr>
              <w:widowControl/>
              <w:shd w:val="clear" w:color="auto" w:fill="FFFFFF"/>
              <w:ind w:firstLine="562" w:firstLineChars="4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AdvAppBannerList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</w:p>
          <w:p>
            <w:pPr>
              <w:widowControl/>
              <w:shd w:val="clear" w:color="auto" w:fill="FFFFFF"/>
              <w:ind w:firstLine="1820" w:firstLineChars="13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   "id":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11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广告banner唯一标识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"createTime":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10:17:33"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"createAdmin"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"updateTime"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16:59:26"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"updateAdmin"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"isDisabled"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false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是否禁用 true 禁用 false 不禁用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"bannerName"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"十月秋高气爽启动页"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启动页广告名称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left="2926" w:leftChars="660" w:hanging="1540" w:hangingChars="11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"imgPath"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"http://192.168.1.36:8019/UploadFile/YY/20180806/2018080610223712327.jpeg"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图片路径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"url"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"https://www.baidu.com"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跳转路径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"sort"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1000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排序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"type"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"ADVAPP"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banner类型，ADVAPP代表为启动页广告Banner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"modelName"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 w:eastAsiaTheme="minorEastAsia"/>
                <w:color w:val="4A5560"/>
                <w:sz w:val="14"/>
                <w:szCs w:val="14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"dictKey"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 13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广告banner唯一标识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"createTime"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16:29:57"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"createAdmin"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16:29:57"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"updateAdmin"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"isDisabled"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false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是否禁用 true 禁用 false 不禁用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"bannerName"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"ggg"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启动页广告名称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left="2926" w:leftChars="660" w:hanging="1540" w:hangingChars="11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"imgPath"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"http://192.168.1.36:8019/UploadFile/YY/20180806/201808061629112879.jpeg"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图片路径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"url"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"http://www.163.com/"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跳转路径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"sort"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1000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排序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"type"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"ADVAPP"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banner类型，ADVAPP代表为启动页广告Banner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"modelName"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"dictKey"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]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14:58:52"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  <w:p>
            <w:pPr>
              <w:pStyle w:val="3"/>
              <w:shd w:val="clear" w:color="auto" w:fill="FFFFFF"/>
              <w:spacing w:line="300" w:lineRule="atLeast"/>
            </w:pPr>
          </w:p>
        </w:tc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3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55768D"/>
    <w:rsid w:val="168A0B5B"/>
    <w:rsid w:val="1D583EB2"/>
    <w:rsid w:val="1EC15DEE"/>
    <w:rsid w:val="3BB26C04"/>
    <w:rsid w:val="59BF51E7"/>
    <w:rsid w:val="6D535020"/>
    <w:rsid w:val="74335E5D"/>
    <w:rsid w:val="76D721A1"/>
    <w:rsid w:val="7B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qFormat/>
    <w:uiPriority w:val="22"/>
    <w:rPr>
      <w:b/>
      <w:bCs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json_key"/>
    <w:basedOn w:val="5"/>
    <w:qFormat/>
    <w:uiPriority w:val="0"/>
  </w:style>
  <w:style w:type="character" w:customStyle="1" w:styleId="13">
    <w:name w:val="json_string"/>
    <w:basedOn w:val="5"/>
    <w:qFormat/>
    <w:uiPriority w:val="0"/>
  </w:style>
  <w:style w:type="character" w:customStyle="1" w:styleId="14">
    <w:name w:val="json_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2018-08-07T02:04:00Z</dcterms:created>
  <dc:creator>好久，不见。</dc:creator>
  <cp:lastModifiedBy>好久，不见。</cp:lastModifiedBy>
  <dcterms:modified xsi:type="dcterms:W3CDTF">2018-08-29T08:38:07Z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