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left"/>
        <w:rPr>
          <w:rFonts w:hint="eastAsia"/>
          <w:sz w:val="44"/>
          <w:szCs w:val="44"/>
        </w:rPr>
      </w:pPr>
    </w:p>
    <w:p>
      <w:pPr>
        <w:ind w:left="3078" w:leftChars="418" w:hanging="2200" w:hangingChars="50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运营系统--</w:t>
      </w:r>
      <w:r>
        <w:rPr>
          <w:rFonts w:hint="eastAsia"/>
          <w:sz w:val="44"/>
          <w:szCs w:val="44"/>
          <w:lang w:val="en-US" w:eastAsia="zh-CN"/>
        </w:rPr>
        <w:t>邀请页列表数据</w:t>
      </w:r>
      <w:r>
        <w:rPr>
          <w:rFonts w:hint="eastAsia"/>
          <w:sz w:val="44"/>
          <w:szCs w:val="44"/>
        </w:rPr>
        <w:t>接口文档</w:t>
      </w:r>
    </w:p>
    <w:p>
      <w:pPr>
        <w:ind w:left="2940" w:leftChars="0" w:firstLine="420" w:firstLineChars="0"/>
        <w:jc w:val="left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V1.0.</w:t>
      </w:r>
      <w:r>
        <w:rPr>
          <w:rFonts w:hint="eastAsia"/>
          <w:sz w:val="44"/>
          <w:szCs w:val="44"/>
          <w:lang w:val="en-US" w:eastAsia="zh-CN"/>
        </w:rPr>
        <w:t>0</w:t>
      </w:r>
    </w:p>
    <w:p/>
    <w:p/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8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82"/>
        <w:gridCol w:w="5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t>版本号</w:t>
            </w:r>
          </w:p>
        </w:tc>
        <w:tc>
          <w:tcPr>
            <w:tcW w:w="2182" w:type="dxa"/>
          </w:tcPr>
          <w:p>
            <w:r>
              <w:t>时间</w:t>
            </w:r>
          </w:p>
        </w:tc>
        <w:tc>
          <w:tcPr>
            <w:tcW w:w="5861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82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 5002 获取邀请页列表数据</w:t>
            </w:r>
            <w:r>
              <w:rPr>
                <w:rFonts w:hint="eastAsia"/>
              </w:rPr>
              <w:t>接口</w:t>
            </w:r>
          </w:p>
        </w:tc>
      </w:tr>
    </w:tbl>
    <w:p/>
    <w:p/>
    <w:p/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API接口接收参数对象说明</w:t>
      </w:r>
    </w:p>
    <w:p>
      <w:pPr>
        <w:rPr>
          <w:sz w:val="28"/>
          <w:szCs w:val="28"/>
        </w:rPr>
      </w:pPr>
    </w:p>
    <w:tbl>
      <w:tblPr>
        <w:tblStyle w:val="8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code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接口对应code,如Code{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00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获取邀请页列表数据数据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deviceType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pStyle w:val="4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recTime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接收时间,如 2018-05-05 15：15：15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json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请求来源,</w:t>
            </w: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Cs w:val="21"/>
              </w:rPr>
              <w:t>如：101</w:t>
            </w:r>
          </w:p>
          <w:p>
            <w:pPr>
              <w:pStyle w:val="4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 w:val="21"/>
                <w:szCs w:val="21"/>
              </w:rPr>
              <w:t>{101:分销 ,102:订货}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p/>
    <w:p/>
    <w:p/>
    <w:p/>
    <w:p/>
    <w:p/>
    <w:tbl>
      <w:tblPr>
        <w:tblStyle w:val="7"/>
        <w:tblpPr w:leftFromText="180" w:rightFromText="180" w:vertAnchor="text" w:horzAnchor="page" w:tblpX="1892" w:tblpY="1663"/>
        <w:tblOverlap w:val="never"/>
        <w:tblW w:w="9605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val="clear" w:color="auto" w:fill="EBF1D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接口地址</w:t>
            </w:r>
          </w:p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hint="eastAsia" w:ascii="宋体" w:hAnsi="宋体" w:cs="宋体"/>
                <w:color w:val="222222"/>
                <w:szCs w:val="21"/>
              </w:rPr>
              <w:t>post请求</w:t>
            </w:r>
          </w:p>
          <w:p>
            <w:r>
              <w:rPr>
                <w:rFonts w:hint="eastAsia"/>
              </w:rPr>
              <w:t>测试</w:t>
            </w:r>
          </w:p>
          <w:p>
            <w:pPr>
              <w:rPr>
                <w:color w:val="FF0000"/>
              </w:rPr>
            </w:pPr>
            <w:r>
              <w:rPr>
                <w:rFonts w:hint="eastAsia" w:ascii="宋体" w:hAnsi="宋体"/>
                <w:b/>
              </w:rPr>
              <w:t>http://192.168.0.111:8080/operSys/api/</w:t>
            </w:r>
            <w:r>
              <w:rPr>
                <w:rFonts w:hint="eastAsia" w:ascii="宋体" w:hAnsi="宋体"/>
                <w:b/>
                <w:lang w:val="en-US" w:eastAsia="zh-CN"/>
              </w:rPr>
              <w:t>homePage</w:t>
            </w:r>
            <w:r>
              <w:rPr>
                <w:rFonts w:ascii="宋体" w:hAnsi="宋体"/>
                <w:b/>
              </w:rPr>
              <w:t>Api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http://oc.520shq.com/api/</w:t>
            </w:r>
            <w:r>
              <w:rPr>
                <w:rFonts w:hint="eastAsia"/>
                <w:color w:val="FF0000"/>
                <w:lang w:val="en-US" w:eastAsia="zh-CN"/>
              </w:rPr>
              <w:t>homePage</w:t>
            </w:r>
            <w:r>
              <w:rPr>
                <w:color w:val="FF0000"/>
              </w:rPr>
              <w:t>Api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接口地址</w:t>
      </w:r>
    </w:p>
    <w:p>
      <w:pPr>
        <w:rPr>
          <w:sz w:val="28"/>
          <w:szCs w:val="28"/>
        </w:rPr>
      </w:pPr>
    </w:p>
    <w:p/>
    <w:p/>
    <w:p/>
    <w:p/>
    <w:p>
      <w:pPr>
        <w:pStyle w:val="9"/>
        <w:ind w:left="420" w:firstLine="0" w:firstLineChars="0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接口详细说明</w:t>
      </w:r>
    </w:p>
    <w:p/>
    <w:p/>
    <w:p/>
    <w:p/>
    <w:p/>
    <w:p>
      <w:pPr>
        <w:pStyle w:val="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获取邀请页列表数据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6"/>
          <w:rFonts w:ascii="宋体" w:hAnsi="宋体" w:eastAsia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7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获取邀请页列表数据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rPr>
                <w:rStyle w:val="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0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0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1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5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00</w:t>
            </w:r>
            <w:r>
              <w:rPr>
                <w:rStyle w:val="11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2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【指定请求接口方法】"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0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11:10:53【请求时间】"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0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1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"101【请求来源系统:101分销】"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0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Style w:val="10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返回说明 </w:t>
      </w:r>
      <w:r>
        <w:rPr>
          <w:rStyle w:val="6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7"/>
        <w:tblW w:w="19010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6F6F6" w:sz="6" w:space="0"/>
                <w:left w:val="single" w:color="F6F6F6" w:sz="6" w:space="18"/>
                <w:bottom w:val="single" w:color="F6F6F6" w:sz="6" w:space="0"/>
                <w:right w:val="single" w:color="F6F6F6" w:sz="6" w:space="18"/>
              </w:pBdr>
              <w:jc w:val="left"/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"code"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"200"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"msg"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"操作成功"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"result"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"loveOfHomeInvitationPageDataList"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:[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"columnName"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"严选精品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【栏目名称】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"goodsList"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:[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"goodsCode"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"576094420180726000117117896536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【商品code】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F6F6F6" w:sz="6" w:space="0"/>
                <w:left w:val="single" w:color="F6F6F6" w:sz="6" w:space="18"/>
                <w:bottom w:val="single" w:color="F6F6F6" w:sz="6" w:space="0"/>
                <w:right w:val="single" w:color="F6F6F6" w:sz="6" w:space="18"/>
              </w:pBdr>
              <w:jc w:val="left"/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0"/>
                <w:rFonts w:hint="eastAsia"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sort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1000【排序】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}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]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},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"columnName"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"惠购多多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【栏目名称】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"goodsList"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:[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"goodsCode"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"576246520180723194106416651261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【商品code】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F6F6F6" w:sz="6" w:space="0"/>
                <w:left w:val="single" w:color="F6F6F6" w:sz="6" w:space="18"/>
                <w:bottom w:val="single" w:color="F6F6F6" w:sz="6" w:space="0"/>
                <w:right w:val="single" w:color="F6F6F6" w:sz="6" w:space="18"/>
              </w:pBdr>
              <w:jc w:val="left"/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0"/>
                <w:rFonts w:hint="eastAsia"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sort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123【排序】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},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"goodsCode"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"576094420180726000117117896536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【商品code】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F6F6F6" w:sz="6" w:space="0"/>
                <w:left w:val="single" w:color="F6F6F6" w:sz="6" w:space="18"/>
                <w:bottom w:val="single" w:color="F6F6F6" w:sz="6" w:space="0"/>
                <w:right w:val="single" w:color="F6F6F6" w:sz="6" w:space="18"/>
              </w:pBdr>
              <w:jc w:val="left"/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0"/>
                <w:rFonts w:hint="eastAsia"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sort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666【排序】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},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"goodsCode"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"575836720180625134901491123648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【商品code】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F6F6F6" w:sz="6" w:space="0"/>
                <w:left w:val="single" w:color="F6F6F6" w:sz="6" w:space="18"/>
                <w:bottom w:val="single" w:color="F6F6F6" w:sz="6" w:space="0"/>
                <w:right w:val="single" w:color="F6F6F6" w:sz="6" w:space="18"/>
              </w:pBdr>
              <w:jc w:val="left"/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0"/>
                <w:rFonts w:hint="eastAsia"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sort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1000【排序】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}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]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},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"columnName"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"真实惠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【栏目名称】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"goodsList"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:[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{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"goodsCode"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"575836720180625134901491123648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【商品code】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F6F6F6" w:sz="6" w:space="0"/>
                <w:left w:val="single" w:color="F6F6F6" w:sz="6" w:space="18"/>
                <w:bottom w:val="single" w:color="F6F6F6" w:sz="6" w:space="0"/>
                <w:right w:val="single" w:color="F6F6F6" w:sz="6" w:space="18"/>
              </w:pBdr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0"/>
                <w:rFonts w:hint="eastAsia"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sort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1000【排序】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</w:t>
            </w:r>
            <w:r>
              <w:rPr>
                <w:rStyle w:val="11"/>
                <w:rFonts w:hint="eastAsia"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    }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    ]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    }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    ]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"responseTime"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"2018-08-24 16:54:58"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"responseTimeByLocal"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Style w:val="11"/>
                <w:rFonts w:ascii="宋体" w:hAnsi="宋体" w:eastAsia="宋体" w:cs="宋体"/>
                <w:b/>
                <w:color w:val="3AB54A"/>
                <w:kern w:val="0"/>
                <w:sz w:val="13"/>
                <w:szCs w:val="13"/>
                <w:lang w:val="en-US" w:eastAsia="zh-CN" w:bidi="ar"/>
              </w:rPr>
              <w:t>"2018-08-24 16:54:58"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    </w:t>
            </w:r>
            <w:r>
              <w:rPr>
                <w:rStyle w:val="10"/>
                <w:rFonts w:ascii="宋体" w:hAnsi="宋体" w:eastAsia="宋体" w:cs="宋体"/>
                <w:b/>
                <w:color w:val="92278F"/>
                <w:kern w:val="0"/>
                <w:sz w:val="13"/>
                <w:szCs w:val="13"/>
                <w:lang w:val="en-US" w:eastAsia="zh-CN" w:bidi="ar"/>
              </w:rPr>
              <w:t>"successCodeBy200"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b/>
                <w:color w:val="F98280"/>
                <w:kern w:val="0"/>
                <w:sz w:val="13"/>
                <w:szCs w:val="13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}</w:t>
            </w:r>
          </w:p>
        </w:tc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</w:p>
          <w:p>
            <w:pPr>
              <w:pStyle w:val="3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6D16"/>
    <w:multiLevelType w:val="multilevel"/>
    <w:tmpl w:val="693F6D1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E06B8"/>
    <w:rsid w:val="23BE06B8"/>
    <w:rsid w:val="66225B6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qFormat/>
    <w:uiPriority w:val="22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json_key"/>
    <w:basedOn w:val="5"/>
    <w:qFormat/>
    <w:uiPriority w:val="0"/>
  </w:style>
  <w:style w:type="character" w:customStyle="1" w:styleId="11">
    <w:name w:val="json_string"/>
    <w:basedOn w:val="5"/>
    <w:qFormat/>
    <w:uiPriority w:val="0"/>
  </w:style>
  <w:style w:type="paragraph" w:customStyle="1" w:styleId="12">
    <w:name w:val="_Style 11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3">
    <w:name w:val="_Style 12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z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2018-08-24T08:58:00Z</dcterms:created>
  <dc:creator>好久，不见。</dc:creator>
  <cp:lastModifiedBy>好久，不见。</cp:lastModifiedBy>
  <dcterms:modified xsi:type="dcterms:W3CDTF">2018-08-28T13:46:21Z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